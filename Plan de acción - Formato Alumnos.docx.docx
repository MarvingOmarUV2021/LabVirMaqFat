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4C3B67D1" w14:textId="32623F98" w:rsidR="00692571" w:rsidRDefault="0054609E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14B8CB4F" w:rsidR="00B73596" w:rsidRPr="00B73596" w:rsidRDefault="000F0B5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12</w:t>
            </w:r>
            <w:r w:rsidR="00B73596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285F9E51" w:rsidR="00B73596" w:rsidRPr="00B73596" w:rsidRDefault="000F0B57" w:rsidP="000F0B57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0F0B5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Jesús Medina Cervantes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2409D5E6" w:rsidR="00B73596" w:rsidRPr="00B73596" w:rsidRDefault="000F0B5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0F0B5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Edgar Mejía Sánchez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535A5D70" w:rsidR="00B73596" w:rsidRPr="00B73596" w:rsidRDefault="000F0B5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0F0B5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Marving Omar Aguilar Justo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1DFCFF23" w:rsidR="00B73596" w:rsidRPr="00B73596" w:rsidRDefault="000F0B5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0F0B5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Marving Omar Aguilar Justo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553532FA" w:rsidR="00B73596" w:rsidRPr="00B73596" w:rsidRDefault="00804C4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Supervisión y accionamiento de una máquina de ensayos </w:t>
            </w:r>
            <w:r w:rsidR="000F0B57" w:rsidRPr="000F0B5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 fatiga</w:t>
            </w:r>
            <w:r w:rsidR="00FB713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mediante instrumentación virtual en la educación no presencial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27A45244" w:rsidR="00B73596" w:rsidRPr="00B73596" w:rsidRDefault="00FB7130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924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Que los alumnos de la Facultad de Ingeniería puedan realizar prácticas de laboratorio</w:t>
            </w:r>
            <w:r w:rsidR="004924F1" w:rsidRPr="004924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cuando no sea posible asistir presencialmente en los periodos programados; en particular, esto en el laboratorio de mecánica con una máquina que realiza ensayos de fatiga (MEF) en materiales dúctiles. La interacción presencial y grupal de los alumnos con la MEF, será sustituida por una interacción remota </w:t>
            </w:r>
            <w:r w:rsidR="004924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y grupal </w:t>
            </w:r>
            <w:r w:rsidR="004924F1" w:rsidRPr="004924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haciendo uso de instrumentación virtual.</w:t>
            </w:r>
            <w:r w:rsidR="004924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Los resultados de la práctica serán procesados </w:t>
            </w:r>
            <w:r w:rsidR="004924F1" w:rsidRPr="004924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para proporcionar al profesor una evaluación</w:t>
            </w:r>
            <w:r w:rsidR="004924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1BA1A04" w14:textId="77777777" w:rsidR="00B73596" w:rsidRPr="000F0B57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FF0000"/>
                <w:kern w:val="0"/>
                <w:sz w:val="22"/>
                <w:szCs w:val="22"/>
                <w:lang w:eastAsia="es-MX" w:bidi="ar-SA"/>
              </w:rPr>
            </w:pPr>
            <w:r w:rsidRPr="000F0B57">
              <w:rPr>
                <w:rFonts w:ascii="Ubuntu Light" w:eastAsia="Times New Roman" w:hAnsi="Ubuntu Light" w:cs="Calibri"/>
                <w:color w:val="FF0000"/>
                <w:kern w:val="0"/>
                <w:sz w:val="22"/>
                <w:szCs w:val="22"/>
                <w:lang w:eastAsia="es-MX" w:bidi="ar-SA"/>
              </w:rPr>
              <w:t>&lt;Objetivo 1&gt;&lt;Enlistar los objetivos sociales, industriales y técnicos que satisface este proyecto&gt;</w:t>
            </w: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77777777" w:rsidR="00B73596" w:rsidRPr="000F0B57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FF0000"/>
                <w:kern w:val="0"/>
                <w:sz w:val="22"/>
                <w:szCs w:val="22"/>
                <w:lang w:eastAsia="es-MX" w:bidi="ar-SA"/>
              </w:rPr>
            </w:pPr>
            <w:r w:rsidRPr="000F0B57">
              <w:rPr>
                <w:rFonts w:ascii="Ubuntu Light" w:eastAsia="Times New Roman" w:hAnsi="Ubuntu Light" w:cs="Calibri"/>
                <w:color w:val="FF0000"/>
                <w:kern w:val="0"/>
                <w:sz w:val="22"/>
                <w:szCs w:val="22"/>
                <w:lang w:eastAsia="es-MX" w:bidi="ar-SA"/>
              </w:rPr>
              <w:t>&lt;Objetivo 2&gt;</w:t>
            </w: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77777777" w:rsidR="00B73596" w:rsidRPr="000F0B57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FF0000"/>
                <w:kern w:val="0"/>
                <w:sz w:val="22"/>
                <w:szCs w:val="22"/>
                <w:lang w:eastAsia="es-MX" w:bidi="ar-SA"/>
              </w:rPr>
            </w:pPr>
            <w:r w:rsidRPr="000F0B57">
              <w:rPr>
                <w:rFonts w:ascii="Ubuntu Light" w:eastAsia="Times New Roman" w:hAnsi="Ubuntu Light" w:cs="Calibri"/>
                <w:color w:val="FF0000"/>
                <w:kern w:val="0"/>
                <w:sz w:val="22"/>
                <w:szCs w:val="22"/>
                <w:lang w:eastAsia="es-MX" w:bidi="ar-SA"/>
              </w:rPr>
              <w:t>&lt;Objetivo 3&gt;</w:t>
            </w: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3870C94E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0F0B57">
              <w:rPr>
                <w:rFonts w:ascii="Ubuntu Light" w:eastAsia="Times New Roman" w:hAnsi="Ubuntu Light" w:cs="Calibri"/>
                <w:color w:val="FF0000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351693C4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0F0B57">
              <w:rPr>
                <w:rFonts w:ascii="Ubuntu Light" w:eastAsia="Times New Roman" w:hAnsi="Ubuntu Light" w:cs="Calibri"/>
                <w:color w:val="FF0000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  <w:bookmarkStart w:id="0" w:name="_GoBack"/>
            <w:bookmarkEnd w:id="0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77777777" w:rsidR="00B73596" w:rsidRPr="000F0B57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FF0000"/>
                <w:kern w:val="0"/>
                <w:sz w:val="22"/>
                <w:szCs w:val="22"/>
                <w:lang w:eastAsia="es-MX" w:bidi="ar-SA"/>
              </w:rPr>
            </w:pPr>
            <w:r w:rsidRPr="000F0B57">
              <w:rPr>
                <w:rFonts w:ascii="Ubuntu Light" w:eastAsia="Times New Roman" w:hAnsi="Ubuntu Light" w:cs="Calibri"/>
                <w:color w:val="FF0000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77777777" w:rsidR="00B73596" w:rsidRPr="000F0B57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FF0000"/>
                <w:kern w:val="0"/>
                <w:sz w:val="22"/>
                <w:szCs w:val="22"/>
                <w:lang w:eastAsia="es-MX" w:bidi="ar-SA"/>
              </w:rPr>
            </w:pPr>
            <w:r w:rsidRPr="000F0B57">
              <w:rPr>
                <w:rFonts w:ascii="Ubuntu Light" w:eastAsia="Times New Roman" w:hAnsi="Ubuntu Light" w:cs="Calibri"/>
                <w:color w:val="FF0000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77777777" w:rsidR="00B73596" w:rsidRPr="000F0B57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FF0000"/>
                <w:kern w:val="0"/>
                <w:sz w:val="22"/>
                <w:szCs w:val="22"/>
                <w:lang w:eastAsia="es-MX" w:bidi="ar-SA"/>
              </w:rPr>
            </w:pPr>
            <w:r w:rsidRPr="000F0B57">
              <w:rPr>
                <w:rFonts w:ascii="Ubuntu Light" w:eastAsia="Times New Roman" w:hAnsi="Ubuntu Light" w:cs="Calibri"/>
                <w:color w:val="FF0000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397905B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0F0B57">
              <w:rPr>
                <w:rFonts w:ascii="Ubuntu Light" w:eastAsia="Times New Roman" w:hAnsi="Ubuntu Light" w:cs="Calibri"/>
                <w:color w:val="FF0000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 w:rsidRPr="000F0B57">
              <w:rPr>
                <w:rFonts w:ascii="Ubuntu Light" w:eastAsia="Times New Roman" w:hAnsi="Ubuntu Light" w:cs="Calibri"/>
                <w:color w:val="FF0000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77777777" w:rsidR="00B73596" w:rsidRPr="000F0B57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FF0000"/>
                <w:kern w:val="0"/>
                <w:sz w:val="22"/>
                <w:szCs w:val="22"/>
                <w:lang w:eastAsia="es-MX" w:bidi="ar-SA"/>
              </w:rPr>
            </w:pPr>
            <w:r w:rsidRPr="000F0B57">
              <w:rPr>
                <w:rFonts w:ascii="Ubuntu Light" w:eastAsia="Times New Roman" w:hAnsi="Ubuntu Light" w:cs="Calibri"/>
                <w:color w:val="FF0000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77777777" w:rsidR="00B73596" w:rsidRPr="000F0B57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FF0000"/>
                <w:kern w:val="0"/>
                <w:sz w:val="22"/>
                <w:szCs w:val="22"/>
                <w:lang w:eastAsia="es-MX" w:bidi="ar-SA"/>
              </w:rPr>
            </w:pPr>
            <w:r w:rsidRPr="000F0B57">
              <w:rPr>
                <w:rFonts w:ascii="Ubuntu Light" w:eastAsia="Times New Roman" w:hAnsi="Ubuntu Light" w:cs="Calibri"/>
                <w:color w:val="FF0000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77777777" w:rsidR="00B73596" w:rsidRPr="000F0B57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FF0000"/>
                <w:kern w:val="0"/>
                <w:sz w:val="22"/>
                <w:szCs w:val="22"/>
                <w:lang w:eastAsia="es-MX" w:bidi="ar-SA"/>
              </w:rPr>
            </w:pPr>
            <w:r w:rsidRPr="000F0B57">
              <w:rPr>
                <w:rFonts w:ascii="Ubuntu Light" w:eastAsia="Times New Roman" w:hAnsi="Ubuntu Light" w:cs="Calibri"/>
                <w:color w:val="FF0000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AE1766">
              <w:rPr>
                <w:rFonts w:ascii="Ubuntu Light" w:eastAsia="Times New Roman" w:hAnsi="Ubuntu Light" w:cs="Calibri"/>
                <w:color w:val="FF0000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AC442" w14:textId="77777777" w:rsidR="0035795A" w:rsidRDefault="0035795A">
      <w:r>
        <w:separator/>
      </w:r>
    </w:p>
  </w:endnote>
  <w:endnote w:type="continuationSeparator" w:id="0">
    <w:p w14:paraId="1DE5C010" w14:textId="77777777" w:rsidR="0035795A" w:rsidRDefault="00357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Calibri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B67B6" w14:textId="77777777" w:rsidR="001A42EB" w:rsidRDefault="0035795A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35795A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170A0" w14:textId="77777777" w:rsidR="0035795A" w:rsidRDefault="0035795A">
      <w:r>
        <w:rPr>
          <w:color w:val="000000"/>
        </w:rPr>
        <w:separator/>
      </w:r>
    </w:p>
  </w:footnote>
  <w:footnote w:type="continuationSeparator" w:id="0">
    <w:p w14:paraId="71676E78" w14:textId="77777777" w:rsidR="0035795A" w:rsidRDefault="00357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35795A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67DBB"/>
    <w:rsid w:val="000F0B57"/>
    <w:rsid w:val="00146A7F"/>
    <w:rsid w:val="0017295B"/>
    <w:rsid w:val="00203E6B"/>
    <w:rsid w:val="002D10CB"/>
    <w:rsid w:val="00351B12"/>
    <w:rsid w:val="0035795A"/>
    <w:rsid w:val="00363F7D"/>
    <w:rsid w:val="003675F8"/>
    <w:rsid w:val="003A0F2F"/>
    <w:rsid w:val="00436B6D"/>
    <w:rsid w:val="004924F1"/>
    <w:rsid w:val="00493924"/>
    <w:rsid w:val="00533499"/>
    <w:rsid w:val="00533D6F"/>
    <w:rsid w:val="0054609E"/>
    <w:rsid w:val="005B1859"/>
    <w:rsid w:val="006403D8"/>
    <w:rsid w:val="006700BF"/>
    <w:rsid w:val="00692571"/>
    <w:rsid w:val="006F20A6"/>
    <w:rsid w:val="00713DB2"/>
    <w:rsid w:val="007961DE"/>
    <w:rsid w:val="00797245"/>
    <w:rsid w:val="007D6EBA"/>
    <w:rsid w:val="00804C43"/>
    <w:rsid w:val="00837879"/>
    <w:rsid w:val="00837AD6"/>
    <w:rsid w:val="008454FB"/>
    <w:rsid w:val="008566EA"/>
    <w:rsid w:val="00864F9F"/>
    <w:rsid w:val="00872A0E"/>
    <w:rsid w:val="00975786"/>
    <w:rsid w:val="009A7423"/>
    <w:rsid w:val="009E6F60"/>
    <w:rsid w:val="00A02FEC"/>
    <w:rsid w:val="00A24F73"/>
    <w:rsid w:val="00A91B34"/>
    <w:rsid w:val="00AE1766"/>
    <w:rsid w:val="00B52532"/>
    <w:rsid w:val="00B73596"/>
    <w:rsid w:val="00B77D5D"/>
    <w:rsid w:val="00BB72BB"/>
    <w:rsid w:val="00C31ED0"/>
    <w:rsid w:val="00C657C4"/>
    <w:rsid w:val="00C8610F"/>
    <w:rsid w:val="00C94D1A"/>
    <w:rsid w:val="00D51678"/>
    <w:rsid w:val="00E025E0"/>
    <w:rsid w:val="00E32F3A"/>
    <w:rsid w:val="00E50BDA"/>
    <w:rsid w:val="00EC5DEC"/>
    <w:rsid w:val="00ED0327"/>
    <w:rsid w:val="00EE5EC4"/>
    <w:rsid w:val="00FB7130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96</TotalTime>
  <Pages>3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ThinkPad</cp:lastModifiedBy>
  <cp:revision>7</cp:revision>
  <dcterms:created xsi:type="dcterms:W3CDTF">2021-08-10T16:54:00Z</dcterms:created>
  <dcterms:modified xsi:type="dcterms:W3CDTF">2022-03-29T00:19:00Z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